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07B6" w14:textId="1C4E369E" w:rsidR="00D43461" w:rsidRPr="00B86618" w:rsidRDefault="00715040" w:rsidP="00EA687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71FA32A" wp14:editId="57F63B4F">
                <wp:simplePos x="0" y="0"/>
                <wp:positionH relativeFrom="column">
                  <wp:posOffset>-114300</wp:posOffset>
                </wp:positionH>
                <wp:positionV relativeFrom="paragraph">
                  <wp:posOffset>-53975</wp:posOffset>
                </wp:positionV>
                <wp:extent cx="9372600" cy="872490"/>
                <wp:effectExtent l="0" t="0" r="0" b="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CE2A6" w14:textId="77777777" w:rsidR="00A04C78" w:rsidRDefault="003A03F8" w:rsidP="003A03F8">
                            <w:pPr>
                              <w:jc w:val="both"/>
                            </w:pPr>
                            <w:r>
                              <w:t>Klassenname:</w:t>
                            </w:r>
                          </w:p>
                          <w:p w14:paraId="2A3FDD96" w14:textId="35677012" w:rsidR="003A03F8" w:rsidRDefault="006804F8" w:rsidP="003A03F8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040">
                              <w:t>XYZ</w:t>
                            </w:r>
                          </w:p>
                          <w:p w14:paraId="6F2490D1" w14:textId="77777777" w:rsidR="003A03F8" w:rsidRDefault="003A03F8" w:rsidP="003A03F8">
                            <w:pPr>
                              <w:jc w:val="both"/>
                            </w:pPr>
                            <w:r>
                              <w:t xml:space="preserve">Abgeleitet </w:t>
                            </w:r>
                            <w:proofErr w:type="gramStart"/>
                            <w:r>
                              <w:t>von?: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FA32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9pt;margin-top:-4.25pt;width:738pt;height:6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" o:allowincell="f" strokeweight="1.5pt">
                <v:textbox>
                  <w:txbxContent>
                    <w:p w14:paraId="566CE2A6" w14:textId="77777777" w:rsidR="00A04C78" w:rsidRDefault="003A03F8" w:rsidP="003A03F8">
                      <w:pPr>
                        <w:jc w:val="both"/>
                      </w:pPr>
                      <w:r>
                        <w:t>Klassenname:</w:t>
                      </w:r>
                    </w:p>
                    <w:p w14:paraId="2A3FDD96" w14:textId="35677012" w:rsidR="003A03F8" w:rsidRDefault="006804F8" w:rsidP="003A03F8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15040">
                        <w:t>XYZ</w:t>
                      </w:r>
                    </w:p>
                    <w:p w14:paraId="6F2490D1" w14:textId="77777777" w:rsidR="003A03F8" w:rsidRDefault="003A03F8" w:rsidP="003A03F8">
                      <w:pPr>
                        <w:jc w:val="both"/>
                      </w:pPr>
                      <w:r>
                        <w:t>Abgeleitet von?: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3C35820" wp14:editId="1F666B26">
                <wp:simplePos x="0" y="0"/>
                <wp:positionH relativeFrom="column">
                  <wp:posOffset>5715000</wp:posOffset>
                </wp:positionH>
                <wp:positionV relativeFrom="paragraph">
                  <wp:posOffset>756285</wp:posOffset>
                </wp:positionV>
                <wp:extent cx="3543300" cy="4876800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59745" w14:textId="77777777" w:rsidR="00715040" w:rsidRDefault="00715040" w:rsidP="00EA687B">
                            <w:pPr>
                              <w:jc w:val="left"/>
                            </w:pPr>
                            <w:proofErr w:type="spellStart"/>
                            <w:r>
                              <w:t>Collaboration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D37C1F2" w14:textId="4D4FE6C3" w:rsidR="003A03F8" w:rsidRDefault="00715040" w:rsidP="00EA687B">
                            <w:pPr>
                              <w:jc w:val="left"/>
                            </w:pPr>
                            <w:r>
                              <w:t>Mit wem arbeite ich zusammen?</w:t>
                            </w:r>
                            <w:r>
                              <w:br/>
                              <w:t>Welche Methoden rufe ich auf?</w:t>
                            </w:r>
                          </w:p>
                          <w:p w14:paraId="1F184445" w14:textId="77777777" w:rsidR="003A03F8" w:rsidRDefault="00A04C78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w:r w:rsidRPr="00EA687B">
                              <w:rPr>
                                <w:b w:val="0"/>
                              </w:rPr>
                              <w:t>(</w:t>
                            </w:r>
                            <w:r w:rsidR="00790F9E">
                              <w:rPr>
                                <w:b w:val="0"/>
                              </w:rPr>
                              <w:t>W</w:t>
                            </w:r>
                            <w:r>
                              <w:rPr>
                                <w:b w:val="0"/>
                              </w:rPr>
                              <w:t>e</w:t>
                            </w:r>
                            <w:r w:rsidR="003A03F8">
                              <w:rPr>
                                <w:b w:val="0"/>
                              </w:rPr>
                              <w:t xml:space="preserve">n </w:t>
                            </w:r>
                            <w:r w:rsidR="007F307E">
                              <w:rPr>
                                <w:b w:val="0"/>
                              </w:rPr>
                              <w:t>rufe ich auf?</w:t>
                            </w:r>
                            <w:r w:rsidR="003A03F8">
                              <w:rPr>
                                <w:b w:val="0"/>
                              </w:rPr>
                              <w:t xml:space="preserve"> / welche Referenzen muss ich kennen?)</w:t>
                            </w:r>
                          </w:p>
                          <w:p w14:paraId="00FFDF5D" w14:textId="77777777" w:rsidR="00A04C78" w:rsidRDefault="00D61615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(Welche Informationen brauche ich für den Job?)</w:t>
                            </w:r>
                          </w:p>
                          <w:p w14:paraId="7328B385" w14:textId="77777777" w:rsidR="00985B52" w:rsidRDefault="00985B52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35820" id="Text Box 29" o:spid="_x0000_s1027" type="#_x0000_t202" style="position:absolute;left:0;text-align:left;margin-left:450pt;margin-top:59.55pt;width:279pt;height:3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jsLAIAAFo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" o:allowincell="f" strokeweight="1.5pt">
                <v:textbox>
                  <w:txbxContent>
                    <w:p w14:paraId="5E659745" w14:textId="77777777" w:rsidR="00715040" w:rsidRDefault="00715040" w:rsidP="00EA687B">
                      <w:pPr>
                        <w:jc w:val="left"/>
                      </w:pPr>
                      <w:r>
                        <w:t>Collaboration:</w:t>
                      </w:r>
                    </w:p>
                    <w:p w14:paraId="3D37C1F2" w14:textId="4D4FE6C3" w:rsidR="003A03F8" w:rsidRDefault="00715040" w:rsidP="00EA687B">
                      <w:pPr>
                        <w:jc w:val="left"/>
                      </w:pPr>
                      <w:r>
                        <w:t>Mit wem arbeite ich zusammen?</w:t>
                      </w:r>
                      <w:r>
                        <w:br/>
                        <w:t>Welche Methoden rufe ich auf?</w:t>
                      </w:r>
                    </w:p>
                    <w:p w14:paraId="1F184445" w14:textId="77777777" w:rsidR="003A03F8" w:rsidRDefault="00A04C78" w:rsidP="00EA687B">
                      <w:pPr>
                        <w:jc w:val="left"/>
                        <w:rPr>
                          <w:b w:val="0"/>
                        </w:rPr>
                      </w:pPr>
                      <w:r w:rsidRPr="00EA687B">
                        <w:rPr>
                          <w:b w:val="0"/>
                        </w:rPr>
                        <w:t>(</w:t>
                      </w:r>
                      <w:r w:rsidR="00790F9E">
                        <w:rPr>
                          <w:b w:val="0"/>
                        </w:rPr>
                        <w:t>W</w:t>
                      </w:r>
                      <w:r>
                        <w:rPr>
                          <w:b w:val="0"/>
                        </w:rPr>
                        <w:t>e</w:t>
                      </w:r>
                      <w:r w:rsidR="003A03F8">
                        <w:rPr>
                          <w:b w:val="0"/>
                        </w:rPr>
                        <w:t xml:space="preserve">n </w:t>
                      </w:r>
                      <w:r w:rsidR="007F307E">
                        <w:rPr>
                          <w:b w:val="0"/>
                        </w:rPr>
                        <w:t>rufe ich auf?</w:t>
                      </w:r>
                      <w:r w:rsidR="003A03F8">
                        <w:rPr>
                          <w:b w:val="0"/>
                        </w:rPr>
                        <w:t xml:space="preserve"> / welche Referenzen muss ich kennen?)</w:t>
                      </w:r>
                    </w:p>
                    <w:p w14:paraId="00FFDF5D" w14:textId="77777777" w:rsidR="00A04C78" w:rsidRDefault="00D61615" w:rsidP="00EA687B">
                      <w:pPr>
                        <w:jc w:val="lef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(Welche Informationen brauche ich für den Job?)</w:t>
                      </w:r>
                    </w:p>
                    <w:p w14:paraId="7328B385" w14:textId="77777777" w:rsidR="00985B52" w:rsidRDefault="00985B52" w:rsidP="00EA687B">
                      <w:pPr>
                        <w:jc w:val="left"/>
                        <w:rPr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818A39D" wp14:editId="3D48BDFD">
                <wp:simplePos x="0" y="0"/>
                <wp:positionH relativeFrom="column">
                  <wp:posOffset>-114300</wp:posOffset>
                </wp:positionH>
                <wp:positionV relativeFrom="paragraph">
                  <wp:posOffset>756285</wp:posOffset>
                </wp:positionV>
                <wp:extent cx="5829300" cy="4876800"/>
                <wp:effectExtent l="0" t="0" r="0" b="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887A6" w14:textId="77777777" w:rsidR="00715040" w:rsidRDefault="00715040" w:rsidP="00EA687B">
                            <w:pPr>
                              <w:jc w:val="left"/>
                            </w:pPr>
                            <w:proofErr w:type="spellStart"/>
                            <w:r>
                              <w:t>Responsibility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4D050CA" w14:textId="73B309B6" w:rsidR="003A03F8" w:rsidRDefault="00715040" w:rsidP="00EA687B">
                            <w:pPr>
                              <w:jc w:val="left"/>
                            </w:pPr>
                            <w:r>
                              <w:t>Für welche Aufgaben / Daten bin ich verantwortlich?</w:t>
                            </w:r>
                          </w:p>
                          <w:p w14:paraId="56B84686" w14:textId="77777777" w:rsidR="003A03F8" w:rsidRDefault="00A04C78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w:r w:rsidRPr="00EA687B">
                              <w:rPr>
                                <w:b w:val="0"/>
                              </w:rPr>
                              <w:t>(</w:t>
                            </w:r>
                            <w:r w:rsidR="003A03F8">
                              <w:rPr>
                                <w:b w:val="0"/>
                              </w:rPr>
                              <w:t>Welche Aufgaben ha</w:t>
                            </w:r>
                            <w:r w:rsidR="00D70EE9">
                              <w:rPr>
                                <w:b w:val="0"/>
                              </w:rPr>
                              <w:t>be ich</w:t>
                            </w:r>
                            <w:r w:rsidR="003A03F8">
                              <w:rPr>
                                <w:b w:val="0"/>
                              </w:rPr>
                              <w:t>?)</w:t>
                            </w:r>
                          </w:p>
                          <w:p w14:paraId="76766728" w14:textId="77777777" w:rsidR="00A04C78" w:rsidRDefault="007F307E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(Welche Methoden stelle ich zur Verfügung?)</w:t>
                            </w:r>
                          </w:p>
                          <w:p w14:paraId="376059A0" w14:textId="77777777" w:rsidR="00985B52" w:rsidRDefault="00985B52" w:rsidP="00EA68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8A39D" id="Text Box 30" o:spid="_x0000_s1028" type="#_x0000_t202" style="position:absolute;left:0;text-align:left;margin-left:-9pt;margin-top:59.55pt;width:459pt;height:38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" o:allowincell="f" strokeweight="1.5pt">
                <v:textbox>
                  <w:txbxContent>
                    <w:p w14:paraId="368887A6" w14:textId="77777777" w:rsidR="00715040" w:rsidRDefault="00715040" w:rsidP="00EA687B">
                      <w:pPr>
                        <w:jc w:val="left"/>
                      </w:pPr>
                      <w:r>
                        <w:t>Responsibility:</w:t>
                      </w:r>
                    </w:p>
                    <w:p w14:paraId="54D050CA" w14:textId="73B309B6" w:rsidR="003A03F8" w:rsidRDefault="00715040" w:rsidP="00EA687B">
                      <w:pPr>
                        <w:jc w:val="left"/>
                      </w:pPr>
                      <w:r>
                        <w:t>Für welche Aufgaben / Daten bin ich verantwortlich?</w:t>
                      </w:r>
                    </w:p>
                    <w:p w14:paraId="56B84686" w14:textId="77777777" w:rsidR="003A03F8" w:rsidRDefault="00A04C78" w:rsidP="00EA687B">
                      <w:pPr>
                        <w:jc w:val="left"/>
                        <w:rPr>
                          <w:b w:val="0"/>
                        </w:rPr>
                      </w:pPr>
                      <w:r w:rsidRPr="00EA687B">
                        <w:rPr>
                          <w:b w:val="0"/>
                        </w:rPr>
                        <w:t>(</w:t>
                      </w:r>
                      <w:r w:rsidR="003A03F8">
                        <w:rPr>
                          <w:b w:val="0"/>
                        </w:rPr>
                        <w:t>Welche Aufgaben ha</w:t>
                      </w:r>
                      <w:r w:rsidR="00D70EE9">
                        <w:rPr>
                          <w:b w:val="0"/>
                        </w:rPr>
                        <w:t>be ich</w:t>
                      </w:r>
                      <w:r w:rsidR="003A03F8">
                        <w:rPr>
                          <w:b w:val="0"/>
                        </w:rPr>
                        <w:t>?)</w:t>
                      </w:r>
                    </w:p>
                    <w:p w14:paraId="76766728" w14:textId="77777777" w:rsidR="00A04C78" w:rsidRDefault="007F307E" w:rsidP="00EA687B">
                      <w:pPr>
                        <w:jc w:val="lef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(Welche Methoden stelle ich zur Verfügung?)</w:t>
                      </w:r>
                    </w:p>
                    <w:p w14:paraId="376059A0" w14:textId="77777777" w:rsidR="00985B52" w:rsidRDefault="00985B52" w:rsidP="00EA687B">
                      <w:pPr>
                        <w:jc w:val="left"/>
                        <w:rPr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43461" w:rsidRPr="00B86618" w:rsidSect="00B86618">
      <w:headerReference w:type="default" r:id="rId7"/>
      <w:footerReference w:type="default" r:id="rId8"/>
      <w:pgSz w:w="16838" w:h="11906" w:orient="landscape"/>
      <w:pgMar w:top="1418" w:right="1418" w:bottom="1418" w:left="1440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3163E" w14:textId="77777777" w:rsidR="001444B1" w:rsidRDefault="001444B1">
      <w:pPr>
        <w:spacing w:after="0"/>
      </w:pPr>
      <w:r>
        <w:separator/>
      </w:r>
    </w:p>
  </w:endnote>
  <w:endnote w:type="continuationSeparator" w:id="0">
    <w:p w14:paraId="485CB6EE" w14:textId="77777777" w:rsidR="001444B1" w:rsidRDefault="00144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E4A4E" w14:textId="77777777" w:rsidR="00A04C78" w:rsidRDefault="00A04C78" w:rsidP="00EA687B">
    <w:pPr>
      <w:pStyle w:val="Fuzeile"/>
      <w:spacing w:after="120"/>
      <w:jc w:val="left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</w:instrText>
    </w:r>
    <w:r>
      <w:rPr>
        <w:sz w:val="18"/>
      </w:rPr>
      <w:fldChar w:fldCharType="separate"/>
    </w:r>
    <w:r w:rsidR="006804F8">
      <w:rPr>
        <w:noProof/>
        <w:sz w:val="18"/>
      </w:rPr>
      <w:t>CRC-Karte.doc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</w:r>
    <w:r w:rsidR="003A03F8">
      <w:rPr>
        <w:sz w:val="18"/>
      </w:rPr>
      <w:tab/>
    </w:r>
    <w:r w:rsidR="003A03F8">
      <w:rPr>
        <w:sz w:val="18"/>
      </w:rPr>
      <w:tab/>
    </w:r>
    <w:r w:rsidR="003A03F8">
      <w:rPr>
        <w:sz w:val="18"/>
      </w:rPr>
      <w:tab/>
    </w:r>
    <w:r w:rsidR="003A03F8">
      <w:rPr>
        <w:sz w:val="18"/>
      </w:rPr>
      <w:tab/>
    </w:r>
    <w:r w:rsidR="003A03F8">
      <w:rPr>
        <w:sz w:val="18"/>
      </w:rPr>
      <w:tab/>
    </w:r>
    <w:r w:rsidR="003A03F8">
      <w:rPr>
        <w:sz w:val="18"/>
      </w:rPr>
      <w:tab/>
    </w:r>
    <w:r>
      <w:rPr>
        <w:sz w:val="18"/>
      </w:rPr>
      <w:t xml:space="preserve">Seite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642952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von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642952">
      <w:rPr>
        <w:noProof/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775DA" w14:textId="77777777" w:rsidR="001444B1" w:rsidRDefault="001444B1">
      <w:pPr>
        <w:spacing w:after="0"/>
      </w:pPr>
      <w:r>
        <w:separator/>
      </w:r>
    </w:p>
  </w:footnote>
  <w:footnote w:type="continuationSeparator" w:id="0">
    <w:p w14:paraId="7F8CB150" w14:textId="77777777" w:rsidR="001444B1" w:rsidRDefault="001444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E4A8" w14:textId="3BE9F73E" w:rsidR="00A04C78" w:rsidRDefault="003A03F8" w:rsidP="003A03F8">
    <w:pPr>
      <w:pStyle w:val="Kopfzeile"/>
    </w:pPr>
    <w:r>
      <w:t>CRC-Karte – objektorientierter Entwurf – Ziel: Kapselung von Aufgaben / Daten</w:t>
    </w:r>
  </w:p>
  <w:p w14:paraId="19BEE1C3" w14:textId="3DA8B8BF" w:rsidR="00715040" w:rsidRPr="00BD3217" w:rsidRDefault="00BD3217" w:rsidP="003A03F8">
    <w:pPr>
      <w:pStyle w:val="Kopfzeile"/>
      <w:rPr>
        <w:lang w:val="en-US"/>
      </w:rPr>
    </w:pPr>
    <w:r w:rsidRPr="00BD3217">
      <w:rPr>
        <w:u w:val="single"/>
        <w:lang w:val="en-US"/>
      </w:rPr>
      <w:t>C</w:t>
    </w:r>
    <w:r w:rsidRPr="00BD3217">
      <w:rPr>
        <w:lang w:val="en-US"/>
      </w:rPr>
      <w:t>lass</w:t>
    </w:r>
    <w:r>
      <w:rPr>
        <w:lang w:val="en-US"/>
      </w:rPr>
      <w:t xml:space="preserve"> /</w:t>
    </w:r>
    <w:r w:rsidRPr="00BD3217">
      <w:rPr>
        <w:lang w:val="en-US"/>
      </w:rPr>
      <w:t xml:space="preserve"> </w:t>
    </w:r>
    <w:r w:rsidRPr="00BD3217">
      <w:rPr>
        <w:u w:val="single"/>
        <w:lang w:val="en-US"/>
      </w:rPr>
      <w:t>R</w:t>
    </w:r>
    <w:r w:rsidRPr="00BD3217">
      <w:rPr>
        <w:lang w:val="en-US"/>
      </w:rPr>
      <w:t>esponsibility</w:t>
    </w:r>
    <w:r>
      <w:rPr>
        <w:lang w:val="en-US"/>
      </w:rPr>
      <w:t xml:space="preserve"> /</w:t>
    </w:r>
    <w:r w:rsidRPr="00BD3217">
      <w:rPr>
        <w:lang w:val="en-US"/>
      </w:rPr>
      <w:t xml:space="preserve"> </w:t>
    </w:r>
    <w:r w:rsidRPr="00BD3217">
      <w:rPr>
        <w:u w:val="single"/>
        <w:lang w:val="en-US"/>
      </w:rPr>
      <w:t>C</w:t>
    </w:r>
    <w:r w:rsidRPr="00BD3217">
      <w:rPr>
        <w:lang w:val="en-US"/>
      </w:rPr>
      <w:t>ollabo</w:t>
    </w:r>
    <w:r>
      <w:rPr>
        <w:lang w:val="en-US"/>
      </w:rPr>
      <w:t>rator</w:t>
    </w:r>
  </w:p>
  <w:p w14:paraId="3E2084C4" w14:textId="77777777" w:rsidR="00715040" w:rsidRPr="00BD3217" w:rsidRDefault="00715040" w:rsidP="003A03F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4F4"/>
    <w:multiLevelType w:val="hybridMultilevel"/>
    <w:tmpl w:val="DDEC3AC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4BF8"/>
    <w:multiLevelType w:val="hybridMultilevel"/>
    <w:tmpl w:val="002E3496"/>
    <w:lvl w:ilvl="0" w:tplc="BDA286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71E5"/>
    <w:multiLevelType w:val="hybridMultilevel"/>
    <w:tmpl w:val="00FE4814"/>
    <w:lvl w:ilvl="0" w:tplc="6B4A6C38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20DBD"/>
    <w:multiLevelType w:val="hybridMultilevel"/>
    <w:tmpl w:val="E4C6312E"/>
    <w:lvl w:ilvl="0" w:tplc="1CC643C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EA671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A75528"/>
    <w:multiLevelType w:val="hybridMultilevel"/>
    <w:tmpl w:val="D0782BE6"/>
    <w:lvl w:ilvl="0" w:tplc="FC4C8146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61F59"/>
    <w:multiLevelType w:val="hybridMultilevel"/>
    <w:tmpl w:val="AD86713C"/>
    <w:lvl w:ilvl="0" w:tplc="88C800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5363"/>
    <w:multiLevelType w:val="hybridMultilevel"/>
    <w:tmpl w:val="A272971E"/>
    <w:lvl w:ilvl="0" w:tplc="D2DCBC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C8446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F0A4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CA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823E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9AE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F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4A9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AEB4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13A7C"/>
    <w:multiLevelType w:val="hybridMultilevel"/>
    <w:tmpl w:val="BB5A03CC"/>
    <w:lvl w:ilvl="0" w:tplc="48648D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8825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8D9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42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687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229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8C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E99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640F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0B"/>
    <w:rsid w:val="000305DB"/>
    <w:rsid w:val="00097C90"/>
    <w:rsid w:val="000A4AB5"/>
    <w:rsid w:val="000A514B"/>
    <w:rsid w:val="001161C0"/>
    <w:rsid w:val="00120810"/>
    <w:rsid w:val="001346BD"/>
    <w:rsid w:val="001444B1"/>
    <w:rsid w:val="0016571F"/>
    <w:rsid w:val="0023391F"/>
    <w:rsid w:val="0027239B"/>
    <w:rsid w:val="0028750B"/>
    <w:rsid w:val="002A5EA1"/>
    <w:rsid w:val="002A76DB"/>
    <w:rsid w:val="002F7063"/>
    <w:rsid w:val="00300C85"/>
    <w:rsid w:val="003616AC"/>
    <w:rsid w:val="003A03F8"/>
    <w:rsid w:val="003B784A"/>
    <w:rsid w:val="003E7EAE"/>
    <w:rsid w:val="00412437"/>
    <w:rsid w:val="005213DE"/>
    <w:rsid w:val="00546E8B"/>
    <w:rsid w:val="00585522"/>
    <w:rsid w:val="0061031A"/>
    <w:rsid w:val="00642952"/>
    <w:rsid w:val="006531D2"/>
    <w:rsid w:val="006804F8"/>
    <w:rsid w:val="006F5736"/>
    <w:rsid w:val="00715040"/>
    <w:rsid w:val="00730F8C"/>
    <w:rsid w:val="007417DA"/>
    <w:rsid w:val="00790F9E"/>
    <w:rsid w:val="007C7FE3"/>
    <w:rsid w:val="007F307E"/>
    <w:rsid w:val="00801E2C"/>
    <w:rsid w:val="00911A69"/>
    <w:rsid w:val="009502FF"/>
    <w:rsid w:val="00972D02"/>
    <w:rsid w:val="00985B52"/>
    <w:rsid w:val="009C2CB3"/>
    <w:rsid w:val="009C369D"/>
    <w:rsid w:val="009E5F7A"/>
    <w:rsid w:val="00A04C78"/>
    <w:rsid w:val="00A4059D"/>
    <w:rsid w:val="00A95819"/>
    <w:rsid w:val="00AC7175"/>
    <w:rsid w:val="00B01AFA"/>
    <w:rsid w:val="00B1610F"/>
    <w:rsid w:val="00B81B0F"/>
    <w:rsid w:val="00B86618"/>
    <w:rsid w:val="00B94356"/>
    <w:rsid w:val="00BB5C7D"/>
    <w:rsid w:val="00BD3217"/>
    <w:rsid w:val="00CB7D13"/>
    <w:rsid w:val="00D43461"/>
    <w:rsid w:val="00D61615"/>
    <w:rsid w:val="00D70EE9"/>
    <w:rsid w:val="00E438F5"/>
    <w:rsid w:val="00EA687B"/>
    <w:rsid w:val="00EB11C1"/>
    <w:rsid w:val="00EB4BBE"/>
    <w:rsid w:val="00F31657"/>
    <w:rsid w:val="00FE07AD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75FB0"/>
  <w15:chartTrackingRefBased/>
  <w15:docId w15:val="{42499045-4540-474A-A45F-38C7E18C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utoRedefine/>
    <w:qFormat/>
    <w:rsid w:val="00EA687B"/>
    <w:pPr>
      <w:spacing w:after="60"/>
      <w:jc w:val="center"/>
    </w:pPr>
    <w:rPr>
      <w:rFonts w:ascii="Arial" w:hAnsi="Arial"/>
      <w:b/>
      <w:sz w:val="24"/>
      <w:szCs w:val="24"/>
    </w:rPr>
  </w:style>
  <w:style w:type="paragraph" w:styleId="berschrift1">
    <w:name w:val="heading 1"/>
    <w:basedOn w:val="Standard"/>
    <w:next w:val="Standard"/>
    <w:qFormat/>
    <w:rsid w:val="000A514B"/>
    <w:pPr>
      <w:keepNext/>
      <w:spacing w:before="240" w:after="120"/>
      <w:outlineLvl w:val="0"/>
    </w:pPr>
    <w:rPr>
      <w:rFonts w:cs="Arial"/>
      <w:b w:val="0"/>
      <w:bCs/>
      <w:sz w:val="28"/>
      <w:szCs w:val="28"/>
    </w:rPr>
  </w:style>
  <w:style w:type="paragraph" w:styleId="berschrift2">
    <w:name w:val="heading 2"/>
    <w:basedOn w:val="Standard"/>
    <w:next w:val="Standard"/>
    <w:autoRedefine/>
    <w:qFormat/>
    <w:rsid w:val="003B784A"/>
    <w:pPr>
      <w:keepNext/>
      <w:spacing w:before="120" w:after="120"/>
      <w:outlineLvl w:val="1"/>
    </w:pPr>
    <w:rPr>
      <w:b w:val="0"/>
      <w:bCs/>
      <w:iCs/>
      <w:sz w:val="26"/>
      <w:szCs w:val="20"/>
    </w:rPr>
  </w:style>
  <w:style w:type="paragraph" w:styleId="berschrift3">
    <w:name w:val="heading 3"/>
    <w:basedOn w:val="Standard"/>
    <w:next w:val="Standard"/>
    <w:qFormat/>
    <w:rsid w:val="003B784A"/>
    <w:pPr>
      <w:keepNext/>
      <w:spacing w:before="120" w:after="120"/>
      <w:outlineLvl w:val="2"/>
    </w:pPr>
    <w:rPr>
      <w:b w:val="0"/>
      <w:i/>
      <w:iCs/>
      <w:szCs w:val="20"/>
    </w:rPr>
  </w:style>
  <w:style w:type="paragraph" w:styleId="berschrift4">
    <w:name w:val="heading 4"/>
    <w:basedOn w:val="Standard"/>
    <w:next w:val="Standard"/>
    <w:qFormat/>
    <w:rsid w:val="00D43461"/>
    <w:pPr>
      <w:keepNext/>
      <w:spacing w:before="240"/>
      <w:outlineLvl w:val="3"/>
    </w:pPr>
    <w:rPr>
      <w:rFonts w:ascii="Times New Roman" w:hAnsi="Times New Roman"/>
      <w:b w:val="0"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left="708"/>
    </w:pPr>
    <w:rPr>
      <w:szCs w:val="20"/>
    </w:rPr>
  </w:style>
  <w:style w:type="paragraph" w:styleId="Textkrper-Einzug2">
    <w:name w:val="Body Text Indent 2"/>
    <w:basedOn w:val="Standard"/>
    <w:pPr>
      <w:ind w:left="360"/>
    </w:pPr>
    <w:rPr>
      <w:sz w:val="22"/>
      <w:szCs w:val="20"/>
    </w:rPr>
  </w:style>
  <w:style w:type="paragraph" w:styleId="Textkrper">
    <w:name w:val="Body Text"/>
    <w:basedOn w:val="Standard"/>
    <w:rPr>
      <w:szCs w:val="20"/>
    </w:rPr>
  </w:style>
  <w:style w:type="paragraph" w:customStyle="1" w:styleId="BKA">
    <w:name w:val="BKA"/>
    <w:basedOn w:val="berschrift1"/>
    <w:next w:val="Standard"/>
    <w:autoRedefine/>
    <w:rsid w:val="00911A69"/>
  </w:style>
  <w:style w:type="paragraph" w:customStyle="1" w:styleId="Code">
    <w:name w:val="Code"/>
    <w:basedOn w:val="Standard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paragraph" w:styleId="Sprechblasentext">
    <w:name w:val="Balloon Text"/>
    <w:basedOn w:val="Standard"/>
    <w:semiHidden/>
    <w:rsid w:val="000A4AB5"/>
    <w:rPr>
      <w:rFonts w:ascii="Tahoma" w:hAnsi="Tahoma" w:cs="Tahoma"/>
      <w:sz w:val="16"/>
      <w:szCs w:val="16"/>
    </w:rPr>
  </w:style>
  <w:style w:type="character" w:styleId="Hyperlink">
    <w:name w:val="Hyperlink"/>
    <w:rsid w:val="00972D02"/>
    <w:rPr>
      <w:color w:val="0000FF"/>
      <w:u w:val="single"/>
    </w:rPr>
  </w:style>
  <w:style w:type="table" w:styleId="Tabellenraster">
    <w:name w:val="Table Grid"/>
    <w:basedOn w:val="NormaleTabelle"/>
    <w:rsid w:val="00D43461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kumente%20und%20Einstellungen\Ich%20selbst\Anwendungsdaten\Microsoft\Vorlagen\Berufskolleg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Berufskolleg.dot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BKA Vorlage Hillermann</vt:lpstr>
    </vt:vector>
  </TitlesOfParts>
  <Company>BK Alsdorf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BKA Vorlage Hillermann</dc:title>
  <dc:subject/>
  <dc:creator>Harald</dc:creator>
  <cp:keywords/>
  <dc:description/>
  <cp:lastModifiedBy>hillermann@bk-alsdorf.de</cp:lastModifiedBy>
  <cp:revision>3</cp:revision>
  <cp:lastPrinted>2019-11-26T12:39:00Z</cp:lastPrinted>
  <dcterms:created xsi:type="dcterms:W3CDTF">2021-02-18T01:06:00Z</dcterms:created>
  <dcterms:modified xsi:type="dcterms:W3CDTF">2021-02-18T08:45:00Z</dcterms:modified>
</cp:coreProperties>
</file>